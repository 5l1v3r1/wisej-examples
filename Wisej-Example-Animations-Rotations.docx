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2C5386">
      <w:pPr>
        <w:pStyle w:val="Title"/>
      </w:pPr>
      <w:r>
        <w:t>Animations + Rotations</w:t>
      </w:r>
      <w:bookmarkStart w:id="0" w:name="_GoBack"/>
      <w:bookmarkEnd w:id="0"/>
    </w:p>
    <w:p w:rsidR="00EF030B" w:rsidRDefault="004E5F5D">
      <w:pPr>
        <w:pStyle w:val="Heading1"/>
      </w:pPr>
      <w:r>
        <w:t>Heading</w:t>
      </w:r>
    </w:p>
    <w:p w:rsidR="00EF030B" w:rsidRDefault="004E5F5D">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4E5F5D">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F5D" w:rsidRDefault="004E5F5D" w:rsidP="000D6A77">
      <w:pPr>
        <w:spacing w:after="0" w:line="240" w:lineRule="auto"/>
      </w:pPr>
      <w:r>
        <w:separator/>
      </w:r>
    </w:p>
  </w:endnote>
  <w:endnote w:type="continuationSeparator" w:id="0">
    <w:p w:rsidR="004E5F5D" w:rsidRDefault="004E5F5D"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F5D" w:rsidRDefault="004E5F5D" w:rsidP="000D6A77">
      <w:pPr>
        <w:spacing w:after="0" w:line="240" w:lineRule="auto"/>
      </w:pPr>
      <w:r>
        <w:separator/>
      </w:r>
    </w:p>
  </w:footnote>
  <w:footnote w:type="continuationSeparator" w:id="0">
    <w:p w:rsidR="004E5F5D" w:rsidRDefault="004E5F5D"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2C5386"/>
    <w:rsid w:val="00412F33"/>
    <w:rsid w:val="00417123"/>
    <w:rsid w:val="004E5F5D"/>
    <w:rsid w:val="0054458E"/>
    <w:rsid w:val="008C3DE6"/>
    <w:rsid w:val="008C3F77"/>
    <w:rsid w:val="009B3FEB"/>
    <w:rsid w:val="00B12C4C"/>
    <w:rsid w:val="00D312AA"/>
    <w:rsid w:val="00EF030B"/>
    <w:rsid w:val="00EF2950"/>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2016-04-22T13:22:00Z</dcterms:created>
  <dcterms:modified xsi:type="dcterms:W3CDTF">2016-04-22T13:22:00Z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