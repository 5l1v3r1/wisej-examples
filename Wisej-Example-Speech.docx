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020E5C">
      <w:pPr>
        <w:pStyle w:val="Title"/>
      </w:pPr>
      <w:r>
        <w:t>Speech</w:t>
      </w:r>
      <w:bookmarkStart w:id="0" w:name="_GoBack"/>
      <w:bookmarkEnd w:id="0"/>
    </w:p>
    <w:p w:rsidR="00EF030B" w:rsidRDefault="00CF6492">
      <w:pPr>
        <w:pStyle w:val="Heading1"/>
      </w:pPr>
      <w:r>
        <w:t>Heading</w:t>
      </w:r>
    </w:p>
    <w:p w:rsidR="00EF030B" w:rsidRDefault="00CF6492">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F030B" w:rsidRDefault="00CF6492">
      <w:r>
        <w:t>Go ahead and get started.</w:t>
      </w:r>
    </w:p>
    <w:sectPr w:rsidR="00EF030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492" w:rsidRDefault="00CF6492" w:rsidP="000D6A77">
      <w:pPr>
        <w:spacing w:after="0" w:line="240" w:lineRule="auto"/>
      </w:pPr>
      <w:r>
        <w:separator/>
      </w:r>
    </w:p>
  </w:endnote>
  <w:endnote w:type="continuationSeparator" w:id="0">
    <w:p w:rsidR="00CF6492" w:rsidRDefault="00CF6492"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492" w:rsidRDefault="00CF6492" w:rsidP="000D6A77">
      <w:pPr>
        <w:spacing w:after="0" w:line="240" w:lineRule="auto"/>
      </w:pPr>
      <w:r>
        <w:separator/>
      </w:r>
    </w:p>
  </w:footnote>
  <w:footnote w:type="continuationSeparator" w:id="0">
    <w:p w:rsidR="00CF6492" w:rsidRDefault="00CF6492"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20E5C"/>
    <w:rsid w:val="000D6A77"/>
    <w:rsid w:val="002C5386"/>
    <w:rsid w:val="00412F33"/>
    <w:rsid w:val="00417123"/>
    <w:rsid w:val="0054458E"/>
    <w:rsid w:val="008C3DE6"/>
    <w:rsid w:val="008C3F77"/>
    <w:rsid w:val="009B3FEB"/>
    <w:rsid w:val="00B12C4C"/>
    <w:rsid w:val="00CF6492"/>
    <w:rsid w:val="00D312AA"/>
    <w:rsid w:val="00EF030B"/>
    <w:rsid w:val="00EF2950"/>
    <w:rsid w:val="00FE26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B1E01"/>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2</cp:revision>
  <dcterms:created xsi:type="dcterms:W3CDTF">2016-04-22T13:22:00Z</dcterms:created>
  <dcterms:modified xsi:type="dcterms:W3CDTF">2016-04-22T13:22:00Z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