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B14164">
      <w:pPr>
        <w:pStyle w:val="Title"/>
      </w:pPr>
      <w:bookmarkStart w:id="0" w:name="_GoBack"/>
      <w:bookmarkEnd w:id="0"/>
      <w:r>
        <w:t>Title</w:t>
      </w:r>
    </w:p>
    <w:p w:rsidR="00EF030B" w:rsidRDefault="00B14164">
      <w:pPr>
        <w:pStyle w:val="Heading1"/>
      </w:pPr>
      <w:r>
        <w:t>Heading</w:t>
      </w:r>
    </w:p>
    <w:p w:rsidR="00EF030B" w:rsidRDefault="00B1416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F030B" w:rsidRDefault="00B14164">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C28" w:rsidRDefault="009A2C28" w:rsidP="000D6A77">
      <w:pPr>
        <w:spacing w:after="0" w:line="240" w:lineRule="auto"/>
      </w:pPr>
      <w:r>
        <w:separator/>
      </w:r>
    </w:p>
  </w:endnote>
  <w:endnote w:type="continuationSeparator" w:id="0">
    <w:p w:rsidR="009A2C28" w:rsidRDefault="009A2C28"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C28" w:rsidRDefault="009A2C28" w:rsidP="000D6A77">
      <w:pPr>
        <w:spacing w:after="0" w:line="240" w:lineRule="auto"/>
      </w:pPr>
      <w:r>
        <w:separator/>
      </w:r>
    </w:p>
  </w:footnote>
  <w:footnote w:type="continuationSeparator" w:id="0">
    <w:p w:rsidR="009A2C28" w:rsidRDefault="009A2C28"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7123"/>
    <w:rsid w:val="0054458E"/>
    <w:rsid w:val="008300AE"/>
    <w:rsid w:val="009A2C28"/>
    <w:rsid w:val="00B14164"/>
    <w:rsid w:val="00EF03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2016-04-25T13:53:00Z</dcterms:created>
  <dcterms:modified xsi:type="dcterms:W3CDTF">2016-04-25T13:53:00Z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